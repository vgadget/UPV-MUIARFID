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E9E4" w14:textId="586B4DBC" w:rsidR="00132570" w:rsidRPr="00265F23" w:rsidRDefault="0040342C" w:rsidP="00265F23">
      <w:pPr>
        <w:pStyle w:val="Heading1"/>
        <w:rPr>
          <w:sz w:val="40"/>
          <w:szCs w:val="21"/>
        </w:rPr>
      </w:pPr>
      <w:r w:rsidRPr="00265F23">
        <w:rPr>
          <w:sz w:val="40"/>
          <w:szCs w:val="21"/>
        </w:rPr>
        <w:t xml:space="preserve">RFA – lab. </w:t>
      </w:r>
      <w:r w:rsidR="00B0659C" w:rsidRPr="00265F23">
        <w:rPr>
          <w:sz w:val="40"/>
          <w:szCs w:val="21"/>
        </w:rPr>
        <w:t>k-Vecinos, PCA y gaussianas</w:t>
      </w:r>
    </w:p>
    <w:p w14:paraId="17B5BA9B" w14:textId="56DF8674" w:rsidR="00132570" w:rsidRPr="00265F23" w:rsidRDefault="0040342C" w:rsidP="00B9334E">
      <w:pPr>
        <w:spacing w:after="120" w:line="240" w:lineRule="auto"/>
        <w:rPr>
          <w:sz w:val="22"/>
          <w:szCs w:val="22"/>
          <w:lang w:val="es-ES"/>
        </w:rPr>
      </w:pPr>
      <w:r w:rsidRPr="00265F23">
        <w:rPr>
          <w:sz w:val="22"/>
          <w:szCs w:val="22"/>
          <w:lang w:val="es-ES"/>
        </w:rPr>
        <w:t>Adrián Vázquez Barrera</w:t>
      </w:r>
    </w:p>
    <w:p w14:paraId="0FFE1B3C" w14:textId="26579A80" w:rsidR="000356B9" w:rsidRPr="00265F23" w:rsidRDefault="0040342C" w:rsidP="00B0659C">
      <w:pPr>
        <w:rPr>
          <w:sz w:val="22"/>
          <w:szCs w:val="22"/>
          <w:lang w:val="es-ES"/>
        </w:rPr>
      </w:pPr>
      <w:r w:rsidRPr="00265F23">
        <w:rPr>
          <w:sz w:val="22"/>
          <w:szCs w:val="22"/>
          <w:lang w:val="es-ES"/>
        </w:rPr>
        <w:t>53933239X</w:t>
      </w:r>
    </w:p>
    <w:tbl>
      <w:tblPr>
        <w:tblStyle w:val="BusinessPap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1939"/>
        <w:gridCol w:w="2907"/>
        <w:gridCol w:w="3294"/>
      </w:tblGrid>
      <w:tr w:rsidR="00F7430F" w:rsidRPr="00265F23" w14:paraId="4920D023" w14:textId="77777777" w:rsidTr="00F74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9C30" w14:textId="77777777" w:rsidR="00F7430F" w:rsidRPr="00265F23" w:rsidRDefault="00F7430F" w:rsidP="00093128">
            <w:pPr>
              <w:spacing w:before="100" w:beforeAutospacing="1" w:after="100" w:afterAutospacing="1"/>
              <w:jc w:val="center"/>
              <w:rPr>
                <w:rFonts w:cs="Arial"/>
                <w:sz w:val="22"/>
                <w:szCs w:val="22"/>
              </w:rPr>
            </w:pPr>
            <w:r w:rsidRPr="00265F23">
              <w:rPr>
                <w:rFonts w:cs="Arial"/>
                <w:sz w:val="22"/>
                <w:szCs w:val="22"/>
              </w:rPr>
              <w:t>TAREA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DCE5" w14:textId="33A74A65" w:rsidR="00F7430F" w:rsidRPr="00265F23" w:rsidRDefault="00F7430F" w:rsidP="0009312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65F23">
              <w:rPr>
                <w:rFonts w:cs="Arial"/>
                <w:sz w:val="22"/>
                <w:szCs w:val="22"/>
              </w:rPr>
              <w:t>NN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EF9E" w14:textId="254E424B" w:rsidR="00F7430F" w:rsidRPr="00265F23" w:rsidRDefault="00F7430F" w:rsidP="0009312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65F23">
              <w:rPr>
                <w:rFonts w:cs="Arial"/>
                <w:sz w:val="22"/>
                <w:szCs w:val="22"/>
              </w:rPr>
              <w:t>PCA-NN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639A" w14:textId="14A3206D" w:rsidR="00F7430F" w:rsidRPr="00265F23" w:rsidRDefault="00F7430F" w:rsidP="0009312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65F23">
              <w:rPr>
                <w:rFonts w:cs="Arial"/>
                <w:sz w:val="22"/>
                <w:szCs w:val="22"/>
              </w:rPr>
              <w:t>PCA-Gauss</w:t>
            </w:r>
          </w:p>
        </w:tc>
      </w:tr>
      <w:tr w:rsidR="00F7430F" w:rsidRPr="00265F23" w14:paraId="74A1B511" w14:textId="77777777" w:rsidTr="00F7430F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</w:tcBorders>
            <w:vAlign w:val="center"/>
          </w:tcPr>
          <w:p w14:paraId="0ADDAEA0" w14:textId="01852EA8" w:rsidR="00F7430F" w:rsidRPr="00265F23" w:rsidRDefault="00F7430F" w:rsidP="00093128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265F23">
              <w:rPr>
                <w:sz w:val="22"/>
                <w:szCs w:val="22"/>
              </w:rPr>
              <w:t>OCR_20x20</w:t>
            </w:r>
          </w:p>
        </w:tc>
        <w:tc>
          <w:tcPr>
            <w:tcW w:w="927" w:type="pct"/>
            <w:tcBorders>
              <w:top w:val="single" w:sz="4" w:space="0" w:color="auto"/>
            </w:tcBorders>
            <w:vAlign w:val="center"/>
          </w:tcPr>
          <w:p w14:paraId="7580F6C8" w14:textId="34635DBE" w:rsidR="00F7430F" w:rsidRPr="00265F23" w:rsidRDefault="00F7430F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0.7</w:t>
            </w:r>
          </w:p>
        </w:tc>
        <w:tc>
          <w:tcPr>
            <w:tcW w:w="1390" w:type="pct"/>
            <w:tcBorders>
              <w:top w:val="single" w:sz="4" w:space="0" w:color="auto"/>
            </w:tcBorders>
            <w:vAlign w:val="center"/>
          </w:tcPr>
          <w:p w14:paraId="6F883B82" w14:textId="01CC2F9F" w:rsidR="00F7430F" w:rsidRPr="00265F23" w:rsidRDefault="00265F23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0.7</w:t>
            </w:r>
          </w:p>
        </w:tc>
        <w:tc>
          <w:tcPr>
            <w:tcW w:w="1575" w:type="pct"/>
            <w:tcBorders>
              <w:top w:val="single" w:sz="4" w:space="0" w:color="auto"/>
            </w:tcBorders>
            <w:vAlign w:val="center"/>
          </w:tcPr>
          <w:p w14:paraId="585FD6F2" w14:textId="4FED1D93" w:rsidR="00F7430F" w:rsidRPr="00265F23" w:rsidRDefault="00265F23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0.3</w:t>
            </w:r>
          </w:p>
        </w:tc>
      </w:tr>
      <w:tr w:rsidR="00F7430F" w:rsidRPr="00265F23" w14:paraId="589FCDA4" w14:textId="77777777" w:rsidTr="00F7430F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</w:tcPr>
          <w:p w14:paraId="7AAC4881" w14:textId="77777777" w:rsidR="00F7430F" w:rsidRPr="00265F23" w:rsidRDefault="00F7430F" w:rsidP="00093128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265F23">
              <w:rPr>
                <w:sz w:val="22"/>
                <w:szCs w:val="22"/>
              </w:rPr>
              <w:t>expressions</w:t>
            </w:r>
          </w:p>
        </w:tc>
        <w:tc>
          <w:tcPr>
            <w:tcW w:w="927" w:type="pct"/>
            <w:vAlign w:val="center"/>
          </w:tcPr>
          <w:p w14:paraId="3E667C77" w14:textId="4DCFD851" w:rsidR="00F7430F" w:rsidRPr="00265F23" w:rsidRDefault="004B4861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4.2</w:t>
            </w:r>
          </w:p>
        </w:tc>
        <w:tc>
          <w:tcPr>
            <w:tcW w:w="1390" w:type="pct"/>
            <w:vAlign w:val="center"/>
          </w:tcPr>
          <w:p w14:paraId="7CC1C7F4" w14:textId="14F19A2F" w:rsidR="00F7430F" w:rsidRPr="00265F23" w:rsidRDefault="00265F23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4.2</w:t>
            </w:r>
          </w:p>
        </w:tc>
        <w:tc>
          <w:tcPr>
            <w:tcW w:w="1575" w:type="pct"/>
            <w:vAlign w:val="center"/>
          </w:tcPr>
          <w:p w14:paraId="3120DCF8" w14:textId="046BDB45" w:rsidR="00F7430F" w:rsidRPr="00265F23" w:rsidRDefault="00D44B2C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6.2</w:t>
            </w:r>
          </w:p>
        </w:tc>
      </w:tr>
      <w:tr w:rsidR="00F7430F" w:rsidRPr="00265F23" w14:paraId="37C54E79" w14:textId="77777777" w:rsidTr="00F7430F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</w:tcPr>
          <w:p w14:paraId="05A0F0FC" w14:textId="77777777" w:rsidR="00F7430F" w:rsidRPr="00265F23" w:rsidRDefault="00F7430F" w:rsidP="00093128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265F23">
              <w:rPr>
                <w:sz w:val="22"/>
                <w:szCs w:val="22"/>
              </w:rPr>
              <w:t>gauss2D</w:t>
            </w:r>
          </w:p>
        </w:tc>
        <w:tc>
          <w:tcPr>
            <w:tcW w:w="927" w:type="pct"/>
            <w:vAlign w:val="center"/>
          </w:tcPr>
          <w:p w14:paraId="0A49B650" w14:textId="5888151A" w:rsidR="00F7430F" w:rsidRPr="00265F23" w:rsidRDefault="004B4861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8.8</w:t>
            </w:r>
          </w:p>
        </w:tc>
        <w:tc>
          <w:tcPr>
            <w:tcW w:w="1390" w:type="pct"/>
            <w:vAlign w:val="center"/>
          </w:tcPr>
          <w:p w14:paraId="48E3C878" w14:textId="7DEF8ED8" w:rsidR="00F7430F" w:rsidRPr="00265F23" w:rsidRDefault="00265F23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8.8</w:t>
            </w:r>
          </w:p>
        </w:tc>
        <w:tc>
          <w:tcPr>
            <w:tcW w:w="1575" w:type="pct"/>
            <w:vAlign w:val="center"/>
          </w:tcPr>
          <w:p w14:paraId="658E8047" w14:textId="3602CCA3" w:rsidR="00F7430F" w:rsidRPr="00265F23" w:rsidRDefault="00D44B2C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6.8</w:t>
            </w:r>
          </w:p>
        </w:tc>
      </w:tr>
      <w:tr w:rsidR="00F7430F" w:rsidRPr="00265F23" w14:paraId="69AC5098" w14:textId="77777777" w:rsidTr="00F7430F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</w:tcPr>
          <w:p w14:paraId="27605758" w14:textId="77777777" w:rsidR="00F7430F" w:rsidRPr="00265F23" w:rsidRDefault="00F7430F" w:rsidP="00093128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265F23">
              <w:rPr>
                <w:sz w:val="22"/>
                <w:szCs w:val="22"/>
              </w:rPr>
              <w:t>gender</w:t>
            </w:r>
          </w:p>
        </w:tc>
        <w:tc>
          <w:tcPr>
            <w:tcW w:w="927" w:type="pct"/>
            <w:vAlign w:val="center"/>
          </w:tcPr>
          <w:p w14:paraId="36038736" w14:textId="15D91348" w:rsidR="00F7430F" w:rsidRPr="00265F23" w:rsidRDefault="004B4861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5.1</w:t>
            </w:r>
          </w:p>
        </w:tc>
        <w:tc>
          <w:tcPr>
            <w:tcW w:w="1390" w:type="pct"/>
            <w:vAlign w:val="center"/>
          </w:tcPr>
          <w:p w14:paraId="4066FDF4" w14:textId="4AE278DF" w:rsidR="00F7430F" w:rsidRPr="00265F23" w:rsidRDefault="00265F23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5.3</w:t>
            </w:r>
          </w:p>
        </w:tc>
        <w:tc>
          <w:tcPr>
            <w:tcW w:w="1575" w:type="pct"/>
            <w:vAlign w:val="center"/>
          </w:tcPr>
          <w:p w14:paraId="4A296397" w14:textId="6356F31C" w:rsidR="00F7430F" w:rsidRPr="00265F23" w:rsidRDefault="00D44B2C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48.1</w:t>
            </w:r>
          </w:p>
        </w:tc>
      </w:tr>
      <w:tr w:rsidR="00F7430F" w:rsidRPr="00265F23" w14:paraId="6BFC099B" w14:textId="77777777" w:rsidTr="00F7430F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</w:tcPr>
          <w:p w14:paraId="129CD374" w14:textId="77777777" w:rsidR="00F7430F" w:rsidRPr="00265F23" w:rsidRDefault="00F7430F" w:rsidP="00093128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265F23">
              <w:rPr>
                <w:sz w:val="22"/>
                <w:szCs w:val="22"/>
              </w:rPr>
              <w:t>iris</w:t>
            </w:r>
          </w:p>
        </w:tc>
        <w:tc>
          <w:tcPr>
            <w:tcW w:w="927" w:type="pct"/>
            <w:vAlign w:val="center"/>
          </w:tcPr>
          <w:p w14:paraId="2568C2C3" w14:textId="5AA7A8A6" w:rsidR="00F7430F" w:rsidRPr="00265F23" w:rsidRDefault="00F7430F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6.8</w:t>
            </w:r>
          </w:p>
        </w:tc>
        <w:tc>
          <w:tcPr>
            <w:tcW w:w="1390" w:type="pct"/>
            <w:vAlign w:val="center"/>
          </w:tcPr>
          <w:p w14:paraId="3F048077" w14:textId="467B32EE" w:rsidR="00F7430F" w:rsidRPr="00265F23" w:rsidRDefault="00F7430F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11.4</w:t>
            </w:r>
          </w:p>
        </w:tc>
        <w:tc>
          <w:tcPr>
            <w:tcW w:w="1575" w:type="pct"/>
            <w:vAlign w:val="center"/>
          </w:tcPr>
          <w:p w14:paraId="2AC135F7" w14:textId="6EC5C04D" w:rsidR="00F7430F" w:rsidRPr="00265F23" w:rsidRDefault="00F7430F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5.3</w:t>
            </w:r>
          </w:p>
        </w:tc>
      </w:tr>
      <w:tr w:rsidR="00F7430F" w:rsidRPr="00265F23" w14:paraId="7517EEB0" w14:textId="77777777" w:rsidTr="00F7430F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</w:tcPr>
          <w:p w14:paraId="3F096057" w14:textId="77777777" w:rsidR="00F7430F" w:rsidRPr="00265F23" w:rsidRDefault="00F7430F" w:rsidP="00093128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265F23">
              <w:rPr>
                <w:sz w:val="22"/>
                <w:szCs w:val="22"/>
              </w:rPr>
              <w:t>news</w:t>
            </w:r>
          </w:p>
        </w:tc>
        <w:tc>
          <w:tcPr>
            <w:tcW w:w="927" w:type="pct"/>
            <w:vAlign w:val="center"/>
          </w:tcPr>
          <w:p w14:paraId="65C1CC22" w14:textId="13AEC5FE" w:rsidR="00F7430F" w:rsidRPr="00265F23" w:rsidRDefault="00265F23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28.8</w:t>
            </w:r>
          </w:p>
        </w:tc>
        <w:tc>
          <w:tcPr>
            <w:tcW w:w="1390" w:type="pct"/>
            <w:vAlign w:val="center"/>
          </w:tcPr>
          <w:p w14:paraId="56C12F15" w14:textId="5D0C1399" w:rsidR="00F7430F" w:rsidRPr="00265F23" w:rsidRDefault="004468C4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29.7</w:t>
            </w:r>
          </w:p>
        </w:tc>
        <w:tc>
          <w:tcPr>
            <w:tcW w:w="1575" w:type="pct"/>
            <w:vAlign w:val="center"/>
          </w:tcPr>
          <w:p w14:paraId="4C3826B3" w14:textId="33919684" w:rsidR="00F7430F" w:rsidRPr="00265F23" w:rsidRDefault="00D44B2C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54.6</w:t>
            </w:r>
          </w:p>
        </w:tc>
      </w:tr>
      <w:tr w:rsidR="00F7430F" w:rsidRPr="00265F23" w14:paraId="4D15C89E" w14:textId="77777777" w:rsidTr="00F7430F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</w:tcPr>
          <w:p w14:paraId="322CD04C" w14:textId="77777777" w:rsidR="00F7430F" w:rsidRPr="00265F23" w:rsidRDefault="00F7430F" w:rsidP="00093128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265F23">
              <w:rPr>
                <w:sz w:val="22"/>
                <w:szCs w:val="22"/>
              </w:rPr>
              <w:t>videos</w:t>
            </w:r>
          </w:p>
        </w:tc>
        <w:tc>
          <w:tcPr>
            <w:tcW w:w="927" w:type="pct"/>
            <w:vAlign w:val="center"/>
          </w:tcPr>
          <w:p w14:paraId="7C3FCA73" w14:textId="49DE8562" w:rsidR="00F7430F" w:rsidRPr="00265F23" w:rsidRDefault="004B4861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3.9</w:t>
            </w:r>
          </w:p>
        </w:tc>
        <w:tc>
          <w:tcPr>
            <w:tcW w:w="1390" w:type="pct"/>
            <w:vAlign w:val="center"/>
          </w:tcPr>
          <w:p w14:paraId="36468BA0" w14:textId="42DB4A5E" w:rsidR="00F7430F" w:rsidRPr="00265F23" w:rsidRDefault="00265F23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 w:rsidRPr="00265F23">
              <w:rPr>
                <w:b w:val="0"/>
                <w:color w:val="000000" w:themeColor="text1"/>
                <w:sz w:val="22"/>
                <w:szCs w:val="22"/>
              </w:rPr>
              <w:t>3.6</w:t>
            </w:r>
          </w:p>
        </w:tc>
        <w:tc>
          <w:tcPr>
            <w:tcW w:w="1575" w:type="pct"/>
            <w:vAlign w:val="center"/>
          </w:tcPr>
          <w:p w14:paraId="4B6737B1" w14:textId="77F7DDD9" w:rsidR="00F7430F" w:rsidRPr="00265F23" w:rsidRDefault="00D44B2C" w:rsidP="00F7430F">
            <w:pPr>
              <w:spacing w:beforeLines="120" w:before="288" w:beforeAutospacing="1" w:afterLines="120" w:after="288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49.7</w:t>
            </w:r>
          </w:p>
        </w:tc>
      </w:tr>
    </w:tbl>
    <w:p w14:paraId="4F503EB4" w14:textId="07867EEC" w:rsidR="00093128" w:rsidRDefault="00093128" w:rsidP="00093128">
      <w:pPr>
        <w:spacing w:before="0" w:after="0"/>
        <w:rPr>
          <w:lang w:val="es-ES"/>
        </w:rPr>
      </w:pPr>
    </w:p>
    <w:sectPr w:rsidR="00093128" w:rsidSect="00FA65E2">
      <w:footerReference w:type="even" r:id="rId7"/>
      <w:footerReference w:type="default" r:id="rId8"/>
      <w:footerReference w:type="firs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114B" w14:textId="77777777" w:rsidR="00DA3946" w:rsidRDefault="00DA3946" w:rsidP="00E7457D">
      <w:r>
        <w:separator/>
      </w:r>
    </w:p>
    <w:p w14:paraId="0E3D4F07" w14:textId="77777777" w:rsidR="00DA3946" w:rsidRDefault="00DA3946" w:rsidP="00E7457D"/>
    <w:p w14:paraId="610D7EC8" w14:textId="77777777" w:rsidR="00DA3946" w:rsidRDefault="00DA3946" w:rsidP="00E7457D"/>
  </w:endnote>
  <w:endnote w:type="continuationSeparator" w:id="0">
    <w:p w14:paraId="02387DA3" w14:textId="77777777" w:rsidR="00DA3946" w:rsidRDefault="00DA3946" w:rsidP="00E7457D">
      <w:r>
        <w:continuationSeparator/>
      </w:r>
    </w:p>
    <w:p w14:paraId="4C389288" w14:textId="77777777" w:rsidR="00DA3946" w:rsidRDefault="00DA3946" w:rsidP="00E7457D"/>
    <w:p w14:paraId="315A4DB7" w14:textId="77777777" w:rsidR="00DA3946" w:rsidRDefault="00DA3946" w:rsidP="00E74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44121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6EFDF4" w14:textId="0AC6630D" w:rsidR="009D6B82" w:rsidRDefault="009D6B82" w:rsidP="00D937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97B505" w14:textId="77777777" w:rsidR="009D6B82" w:rsidRDefault="009D6B82" w:rsidP="009D6B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67017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C1E463" w14:textId="2A2A4C3C" w:rsidR="009D6B82" w:rsidRPr="000A5F2F" w:rsidRDefault="009D6B82" w:rsidP="00D937EA">
        <w:pPr>
          <w:pStyle w:val="Footer"/>
          <w:framePr w:wrap="none" w:vAnchor="text" w:hAnchor="margin" w:xAlign="right" w:y="1"/>
          <w:rPr>
            <w:rStyle w:val="PageNumber"/>
            <w:lang w:val="es-ES"/>
          </w:rPr>
        </w:pPr>
        <w:r>
          <w:rPr>
            <w:rStyle w:val="PageNumber"/>
          </w:rPr>
          <w:fldChar w:fldCharType="begin"/>
        </w:r>
        <w:r w:rsidRPr="000A5F2F">
          <w:rPr>
            <w:rStyle w:val="PageNumber"/>
            <w:lang w:val="es-ES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0A5F2F">
          <w:rPr>
            <w:rStyle w:val="PageNumber"/>
            <w:noProof/>
            <w:lang w:val="es-ES"/>
          </w:rPr>
          <w:t>1</w:t>
        </w:r>
        <w:r>
          <w:rPr>
            <w:rStyle w:val="PageNumber"/>
          </w:rPr>
          <w:fldChar w:fldCharType="end"/>
        </w:r>
      </w:p>
    </w:sdtContent>
  </w:sdt>
  <w:p w14:paraId="68328AED" w14:textId="7AB3B9FF" w:rsidR="007A2FBA" w:rsidRPr="009D6B82" w:rsidRDefault="009D6B82" w:rsidP="00FA65E2">
    <w:pPr>
      <w:pStyle w:val="Footer"/>
      <w:ind w:right="360"/>
      <w:rPr>
        <w:lang w:val="es-ES"/>
      </w:rPr>
    </w:pPr>
    <w:r w:rsidRPr="009D6B82">
      <w:rPr>
        <w:sz w:val="20"/>
        <w:szCs w:val="20"/>
        <w:lang w:val="es-ES"/>
      </w:rPr>
      <w:t xml:space="preserve">Máster Universitario en Inteligencia Artificial, Reconocimiento de </w:t>
    </w:r>
    <w:r>
      <w:rPr>
        <w:sz w:val="20"/>
        <w:szCs w:val="20"/>
        <w:lang w:val="es-ES"/>
      </w:rPr>
      <w:t>F</w:t>
    </w:r>
    <w:r w:rsidRPr="009D6B82">
      <w:rPr>
        <w:sz w:val="20"/>
        <w:szCs w:val="20"/>
        <w:lang w:val="es-ES"/>
      </w:rPr>
      <w:t>ormas e Imagen digital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0195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27E4C8" w14:textId="03BF764D" w:rsidR="009D6B82" w:rsidRPr="000A5F2F" w:rsidRDefault="009D6B82" w:rsidP="00D937EA">
        <w:pPr>
          <w:pStyle w:val="Footer"/>
          <w:framePr w:wrap="none" w:vAnchor="text" w:hAnchor="margin" w:xAlign="right" w:y="1"/>
          <w:rPr>
            <w:rStyle w:val="PageNumber"/>
            <w:lang w:val="es-ES"/>
          </w:rPr>
        </w:pPr>
        <w:r>
          <w:rPr>
            <w:rStyle w:val="PageNumber"/>
          </w:rPr>
          <w:fldChar w:fldCharType="begin"/>
        </w:r>
        <w:r w:rsidRPr="000A5F2F">
          <w:rPr>
            <w:rStyle w:val="PageNumber"/>
            <w:lang w:val="es-ES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0A5F2F">
          <w:rPr>
            <w:rStyle w:val="PageNumber"/>
            <w:noProof/>
            <w:lang w:val="es-ES"/>
          </w:rPr>
          <w:t>1</w:t>
        </w:r>
        <w:r>
          <w:rPr>
            <w:rStyle w:val="PageNumber"/>
          </w:rPr>
          <w:fldChar w:fldCharType="end"/>
        </w:r>
      </w:p>
    </w:sdtContent>
  </w:sdt>
  <w:p w14:paraId="68F445D6" w14:textId="4EFDEDE0" w:rsidR="00132570" w:rsidRPr="009D6B82" w:rsidRDefault="009D6B82" w:rsidP="009D6B82">
    <w:pPr>
      <w:pStyle w:val="Footer"/>
      <w:ind w:right="360"/>
      <w:rPr>
        <w:lang w:val="es-ES"/>
      </w:rPr>
    </w:pPr>
    <w:r w:rsidRPr="009D6B82">
      <w:rPr>
        <w:sz w:val="20"/>
        <w:szCs w:val="20"/>
        <w:lang w:val="es-ES"/>
      </w:rPr>
      <w:t>Máster Universitario en Inteligencia Artificial, Reconocimiento de formas e Imagen digital</w:t>
    </w:r>
  </w:p>
  <w:p w14:paraId="65A5038F" w14:textId="77777777" w:rsidR="007A2FBA" w:rsidRPr="009D6B82" w:rsidRDefault="007A2FBA" w:rsidP="00E7457D">
    <w:pPr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C6BD" w14:textId="77777777" w:rsidR="00DA3946" w:rsidRDefault="00DA3946" w:rsidP="00E7457D">
      <w:r>
        <w:separator/>
      </w:r>
    </w:p>
    <w:p w14:paraId="49F224D7" w14:textId="77777777" w:rsidR="00DA3946" w:rsidRDefault="00DA3946" w:rsidP="00E7457D"/>
    <w:p w14:paraId="697C2053" w14:textId="77777777" w:rsidR="00DA3946" w:rsidRDefault="00DA3946" w:rsidP="00E7457D"/>
  </w:footnote>
  <w:footnote w:type="continuationSeparator" w:id="0">
    <w:p w14:paraId="0B3EFC16" w14:textId="77777777" w:rsidR="00DA3946" w:rsidRDefault="00DA3946" w:rsidP="00E7457D">
      <w:r>
        <w:continuationSeparator/>
      </w:r>
    </w:p>
    <w:p w14:paraId="0A598A1F" w14:textId="77777777" w:rsidR="00DA3946" w:rsidRDefault="00DA3946" w:rsidP="00E7457D"/>
    <w:p w14:paraId="28148E98" w14:textId="77777777" w:rsidR="00DA3946" w:rsidRDefault="00DA3946" w:rsidP="00E745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2C"/>
    <w:rsid w:val="000356B9"/>
    <w:rsid w:val="00093128"/>
    <w:rsid w:val="000A5F2F"/>
    <w:rsid w:val="000A7B09"/>
    <w:rsid w:val="000F5C87"/>
    <w:rsid w:val="001229D1"/>
    <w:rsid w:val="00132570"/>
    <w:rsid w:val="00164BD0"/>
    <w:rsid w:val="0016678D"/>
    <w:rsid w:val="002213E2"/>
    <w:rsid w:val="002215BD"/>
    <w:rsid w:val="0025684C"/>
    <w:rsid w:val="00265F23"/>
    <w:rsid w:val="00290AE7"/>
    <w:rsid w:val="002F4C5E"/>
    <w:rsid w:val="002F4CC3"/>
    <w:rsid w:val="0032287C"/>
    <w:rsid w:val="00326836"/>
    <w:rsid w:val="003351CE"/>
    <w:rsid w:val="003352CA"/>
    <w:rsid w:val="003621A2"/>
    <w:rsid w:val="003C6747"/>
    <w:rsid w:val="0040342C"/>
    <w:rsid w:val="00406E56"/>
    <w:rsid w:val="0044363A"/>
    <w:rsid w:val="004468C4"/>
    <w:rsid w:val="00464D77"/>
    <w:rsid w:val="0047560A"/>
    <w:rsid w:val="004B4861"/>
    <w:rsid w:val="005139DD"/>
    <w:rsid w:val="00605B5B"/>
    <w:rsid w:val="006A6FFB"/>
    <w:rsid w:val="00714AD7"/>
    <w:rsid w:val="007768C7"/>
    <w:rsid w:val="007A2FBA"/>
    <w:rsid w:val="00811FD9"/>
    <w:rsid w:val="008B3BF3"/>
    <w:rsid w:val="00921BEF"/>
    <w:rsid w:val="00926211"/>
    <w:rsid w:val="0095409F"/>
    <w:rsid w:val="00990A5E"/>
    <w:rsid w:val="00997B41"/>
    <w:rsid w:val="009A24CC"/>
    <w:rsid w:val="009D6B82"/>
    <w:rsid w:val="00A10D29"/>
    <w:rsid w:val="00B0659C"/>
    <w:rsid w:val="00B41DBC"/>
    <w:rsid w:val="00B604E0"/>
    <w:rsid w:val="00B74987"/>
    <w:rsid w:val="00B9334E"/>
    <w:rsid w:val="00BD61D9"/>
    <w:rsid w:val="00C13918"/>
    <w:rsid w:val="00D37888"/>
    <w:rsid w:val="00D44B2C"/>
    <w:rsid w:val="00D56B19"/>
    <w:rsid w:val="00D64BCA"/>
    <w:rsid w:val="00DA3946"/>
    <w:rsid w:val="00E7457D"/>
    <w:rsid w:val="00E90BB4"/>
    <w:rsid w:val="00E96351"/>
    <w:rsid w:val="00F17A15"/>
    <w:rsid w:val="00F7430F"/>
    <w:rsid w:val="00FA65E2"/>
    <w:rsid w:val="00F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0D1BD"/>
  <w15:chartTrackingRefBased/>
  <w15:docId w15:val="{8C200AD3-004E-A04A-BDE2-0480AF87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57D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42C"/>
    <w:pPr>
      <w:keepNext/>
      <w:keepLines/>
      <w:spacing w:before="240" w:line="240" w:lineRule="auto"/>
      <w:jc w:val="both"/>
      <w:outlineLvl w:val="0"/>
    </w:pPr>
    <w:rPr>
      <w:rFonts w:eastAsiaTheme="majorEastAsia" w:cstheme="majorBidi"/>
      <w:caps/>
      <w:color w:val="0072C6" w:themeColor="accent1"/>
      <w:spacing w:val="14"/>
      <w:sz w:val="72"/>
      <w:szCs w:val="36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42C"/>
    <w:pPr>
      <w:keepNext/>
      <w:keepLines/>
      <w:spacing w:after="200" w:line="240" w:lineRule="auto"/>
      <w:outlineLvl w:val="1"/>
    </w:pPr>
    <w:rPr>
      <w:rFonts w:eastAsiaTheme="majorEastAsia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0342C"/>
    <w:rPr>
      <w:rFonts w:ascii="Helvetica" w:eastAsiaTheme="majorEastAsia" w:hAnsi="Helvetica" w:cstheme="majorBidi"/>
      <w:caps/>
      <w:color w:val="0072C6" w:themeColor="accent1"/>
      <w:spacing w:val="14"/>
      <w:sz w:val="72"/>
      <w:szCs w:val="3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40342C"/>
    <w:rPr>
      <w:rFonts w:ascii="Helvetica" w:eastAsiaTheme="majorEastAsia" w:hAnsi="Helvetica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40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rianvazquezbarrera/Library/Containers/com.microsoft.Word/Data/Library/Application%20Support/Microsoft/Office/16.0/DTS/en-GB%7b456580E2-22AD-FB4C-832F-89840A6032AA%7d/%7b5BE962C9-10EF-8841-A2AD-A58804BDFD2F%7dtf10002076_mac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{5BE962C9-10EF-8841-A2AD-A58804BDFD2F}tf10002076_mac.dotx</Template>
  <TotalTime>18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Vazquez Barrera</dc:creator>
  <cp:keywords/>
  <dc:description/>
  <cp:lastModifiedBy>Adrian Vazquez Barrera</cp:lastModifiedBy>
  <cp:revision>10</cp:revision>
  <dcterms:created xsi:type="dcterms:W3CDTF">2021-09-24T20:04:00Z</dcterms:created>
  <dcterms:modified xsi:type="dcterms:W3CDTF">2021-11-03T11:39:00Z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